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Como participante do desafio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Eu gostaria de obter orientação da execução do exercício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Para que eu não me machuque executando os exercícios de forma incorreta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Ação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Entrar no app e encontrar uma forma de solicitar ajuda de um instrutor.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bookmarkStart w:id="0" w:name="_GoBack"/>
            <w:bookmarkEnd w:id="0"/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7561D"/>
    <w:rsid w:val="B666D08D"/>
    <w:rsid w:val="FA77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run/media/lanks/Shared/Repositorios/TechFit-Analise/Templates/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1598</TotalTime>
  <ScaleCrop>false</ScaleCrop>
  <LinksUpToDate>false</LinksUpToDate>
  <CharactersWithSpaces>42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2020-11-09T16:53:00Z</dcterms:created>
  <dc:creator>lanks</dc:creator>
  <cp:lastModifiedBy>lanks</cp:lastModifiedBy>
  <dcterms:modified xsi:type="dcterms:W3CDTF">2020-11-09T17:03:42Z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