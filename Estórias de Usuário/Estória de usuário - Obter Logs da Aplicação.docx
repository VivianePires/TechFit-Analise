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Como mantenedor do sistema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Eu necessito obter logs de operação do sistema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Para facilitar na identificação de pontos de melhoria e solucionamento de bugs.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Ação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Acessar alguma tela para visualizar os logs.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Ler os logs do sistema em ordem cronológica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FA5CB"/>
    <w:rsid w:val="4BAFA5CB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run/media/lanks/Shared/Repositorios/TechFit-Analise/Templates/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1686</TotalTime>
  <ScaleCrop>false</ScaleCrop>
  <LinksUpToDate>false</LinksUpToDate>
  <CharactersWithSpaces>42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2020-11-09T15:11:00Z</dcterms:created>
  <dc:creator>lanks</dc:creator>
  <cp:lastModifiedBy>lanks</cp:lastModifiedBy>
  <dcterms:modified xsi:type="dcterms:W3CDTF">2020-11-09T16:51:23Z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